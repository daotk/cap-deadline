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403" w:rsidRPr="004F2742" w:rsidRDefault="00022403" w:rsidP="005D5ED5">
      <w:pPr>
        <w:pStyle w:val="Heading1"/>
        <w:numPr>
          <w:ilvl w:val="0"/>
          <w:numId w:val="1"/>
        </w:numPr>
        <w:rPr>
          <w:rFonts w:ascii="Times New Roman" w:hAnsi="Times New Roman" w:cs="Times New Roman"/>
          <w:sz w:val="24"/>
          <w:szCs w:val="24"/>
        </w:rPr>
      </w:pPr>
      <w:r w:rsidRPr="004F2742">
        <w:rPr>
          <w:rFonts w:ascii="Times New Roman" w:hAnsi="Times New Roman" w:cs="Times New Roman"/>
          <w:sz w:val="24"/>
          <w:szCs w:val="24"/>
        </w:rPr>
        <w:t>Tạo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022403" w:rsidRPr="004F2742">
        <w:tc>
          <w:tcPr>
            <w:tcW w:w="9350" w:type="dxa"/>
            <w:gridSpan w:val="3"/>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 xml:space="preserve">Tạo bản tin: </w:t>
            </w:r>
            <w:r w:rsidRPr="004F2742">
              <w:rPr>
                <w:rFonts w:ascii="Times New Roman" w:hAnsi="Times New Roman" w:cs="Times New Roman"/>
                <w:sz w:val="24"/>
                <w:szCs w:val="24"/>
              </w:rPr>
              <w:t>Cho phép người dùng có thể soạn tin, kèm những file hình ảnh, âm thanh, video và các tin liên quan</w:t>
            </w:r>
          </w:p>
        </w:tc>
      </w:tr>
      <w:tr w:rsidR="00022403" w:rsidRPr="004F2742">
        <w:tc>
          <w:tcPr>
            <w:tcW w:w="7465" w:type="dxa"/>
            <w:gridSpan w:val="2"/>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Stakeholder liên quan:</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tổng biên tập</w:t>
            </w:r>
          </w:p>
        </w:tc>
        <w:tc>
          <w:tcPr>
            <w:tcW w:w="188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ID: F01</w:t>
            </w:r>
          </w:p>
        </w:tc>
      </w:tr>
      <w:tr w:rsidR="00022403" w:rsidRPr="004F2742">
        <w:tc>
          <w:tcPr>
            <w:tcW w:w="3775" w:type="dxa"/>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Operational Consideration</w:t>
            </w:r>
          </w:p>
        </w:tc>
        <w:tc>
          <w:tcPr>
            <w:tcW w:w="5575" w:type="dxa"/>
            <w:gridSpan w:val="2"/>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Stakeholder response </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tổng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Hệ thống cho phép người dùng soạn thảo bản tin và tải hình ảnh, âm thanh, video, đính kèm các tin lien quan lên cùng với bản tin</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những hoạt động của các bên lien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Công tác viên sẽ thu thập thông tin, tin tức và gửi về cho phóng viên, phóng viên sử dụng chức năng này để soạn bản tin. Biên tập và tổng biên tập cũng có thể soạn tin</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Dữ liệu đầu vào </w:t>
            </w:r>
          </w:p>
        </w:tc>
        <w:tc>
          <w:tcPr>
            <w:tcW w:w="5575" w:type="dxa"/>
            <w:gridSpan w:val="2"/>
          </w:tcPr>
          <w:p w:rsidR="00022403" w:rsidRPr="004F2742" w:rsidRDefault="00BA108B"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V</w:t>
            </w:r>
            <w:r w:rsidR="00022403" w:rsidRPr="004F2742">
              <w:rPr>
                <w:rFonts w:ascii="Times New Roman" w:hAnsi="Times New Roman" w:cs="Times New Roman"/>
                <w:sz w:val="24"/>
                <w:szCs w:val="24"/>
                <w:lang w:val="vi-VN"/>
              </w:rPr>
              <w:t>ăn bản và có thể 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27258F" w:rsidRPr="004F2742">
        <w:tc>
          <w:tcPr>
            <w:tcW w:w="3775" w:type="dxa"/>
          </w:tcPr>
          <w:p w:rsidR="0027258F" w:rsidRPr="004F2742" w:rsidRDefault="0027258F"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Ngữ cảnh hoạt động</w:t>
            </w:r>
          </w:p>
        </w:tc>
        <w:tc>
          <w:tcPr>
            <w:tcW w:w="5575" w:type="dxa"/>
            <w:gridSpan w:val="2"/>
          </w:tcPr>
          <w:p w:rsidR="0027258F" w:rsidRPr="004F2742" w:rsidRDefault="00BA108B"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Case 1: Cộng tác viên thu thập thông tin mới, phóng viên dựa vào thông tin đó soạn tin</w:t>
            </w:r>
          </w:p>
          <w:p w:rsidR="00BA108B" w:rsidRPr="004F2742" w:rsidRDefault="00BA108B"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Case 2: Biên tập, tổng biên tập tự tìm ra thông tin, ý tưởng bài viết mới và soạn tin</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Hồi đáp/phản ứng của hệ thống</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Bản tin sau khi tạo sẽ lưu vào danh sách chờ gửi xét duyệt, riêng tổng biên tập thì bản tin đưa và danh sách chờ duyệt đưa ra internet</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Dữ liệu đầu ra</w:t>
            </w:r>
          </w:p>
        </w:tc>
        <w:tc>
          <w:tcPr>
            <w:tcW w:w="5575" w:type="dxa"/>
            <w:gridSpan w:val="2"/>
          </w:tcPr>
          <w:p w:rsidR="00022403" w:rsidRPr="004F2742" w:rsidRDefault="0027258F"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Bản tin mới được tạo</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Các  bên liên quan sử dụng dữ liệu đầu ra</w:t>
            </w:r>
          </w:p>
        </w:tc>
        <w:tc>
          <w:tcPr>
            <w:tcW w:w="5575" w:type="dxa"/>
            <w:gridSpan w:val="2"/>
          </w:tcPr>
          <w:p w:rsidR="00BA108B" w:rsidRPr="004F2742" w:rsidRDefault="00BA108B" w:rsidP="00BA108B">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biên tập viên</w:t>
            </w:r>
          </w:p>
          <w:p w:rsidR="00022403" w:rsidRPr="004F2742" w:rsidRDefault="00022403" w:rsidP="00AF1A3A">
            <w:pPr>
              <w:spacing w:after="0" w:line="240" w:lineRule="auto"/>
              <w:rPr>
                <w:rFonts w:ascii="Times New Roman" w:hAnsi="Times New Roman" w:cs="Times New Roman"/>
                <w:sz w:val="24"/>
                <w:szCs w:val="24"/>
              </w:rPr>
            </w:pPr>
          </w:p>
        </w:tc>
      </w:tr>
    </w:tbl>
    <w:p w:rsidR="00022403" w:rsidRPr="004F2742" w:rsidRDefault="00022403">
      <w:pPr>
        <w:rPr>
          <w:rFonts w:ascii="Times New Roman" w:hAnsi="Times New Roman" w:cs="Times New Roman"/>
          <w:sz w:val="24"/>
          <w:szCs w:val="24"/>
        </w:rPr>
      </w:pPr>
    </w:p>
    <w:p w:rsidR="00022403" w:rsidRPr="004F2742" w:rsidRDefault="00022403">
      <w:pPr>
        <w:rPr>
          <w:rFonts w:ascii="Times New Roman" w:hAnsi="Times New Roman" w:cs="Times New Roman"/>
          <w:sz w:val="24"/>
          <w:szCs w:val="24"/>
        </w:rPr>
      </w:pPr>
    </w:p>
    <w:p w:rsidR="00022403" w:rsidRPr="004F2742" w:rsidRDefault="00022403" w:rsidP="005D5ED5">
      <w:pPr>
        <w:pStyle w:val="Heading1"/>
        <w:numPr>
          <w:ilvl w:val="0"/>
          <w:numId w:val="1"/>
        </w:numPr>
        <w:rPr>
          <w:rFonts w:ascii="Times New Roman" w:hAnsi="Times New Roman" w:cs="Times New Roman"/>
          <w:sz w:val="24"/>
          <w:szCs w:val="24"/>
        </w:rPr>
      </w:pPr>
      <w:r w:rsidRPr="004F2742">
        <w:rPr>
          <w:rFonts w:ascii="Times New Roman" w:hAnsi="Times New Roman" w:cs="Times New Roman"/>
          <w:sz w:val="24"/>
          <w:szCs w:val="24"/>
        </w:rPr>
        <w:t>Sửa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022403" w:rsidRPr="004F2742">
        <w:tc>
          <w:tcPr>
            <w:tcW w:w="9350" w:type="dxa"/>
            <w:gridSpan w:val="3"/>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 xml:space="preserve">Sửa bản tin: </w:t>
            </w:r>
            <w:r w:rsidRPr="004F2742">
              <w:rPr>
                <w:rFonts w:ascii="Times New Roman" w:hAnsi="Times New Roman" w:cs="Times New Roman"/>
                <w:sz w:val="24"/>
                <w:szCs w:val="24"/>
              </w:rPr>
              <w:t>Cho phép người dùng có thể chỉnh sửa bản tin</w:t>
            </w:r>
          </w:p>
        </w:tc>
      </w:tr>
      <w:tr w:rsidR="00022403" w:rsidRPr="004F2742">
        <w:tc>
          <w:tcPr>
            <w:tcW w:w="7465" w:type="dxa"/>
            <w:gridSpan w:val="2"/>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Stakeholder liên quan:</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tổng biên tập</w:t>
            </w:r>
          </w:p>
        </w:tc>
        <w:tc>
          <w:tcPr>
            <w:tcW w:w="188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ID: F02</w:t>
            </w:r>
          </w:p>
        </w:tc>
      </w:tr>
      <w:tr w:rsidR="00022403" w:rsidRPr="004F2742">
        <w:tc>
          <w:tcPr>
            <w:tcW w:w="3775" w:type="dxa"/>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Operational Consideration</w:t>
            </w:r>
          </w:p>
        </w:tc>
        <w:tc>
          <w:tcPr>
            <w:tcW w:w="5575" w:type="dxa"/>
            <w:gridSpan w:val="2"/>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Stakeholder response </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tổng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Hệ thống cho phép người dùng chỉnh sửa nội dung bản tin.</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những hoạt động của các bên lien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tổng biên tập có thể chỉnh sửa lại bản tin. Bản tin đã được gửi lên cấp trên sẽ không được sửa trừ khi được gửi trả về</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Dữ liệu đầu vào </w:t>
            </w:r>
          </w:p>
        </w:tc>
        <w:tc>
          <w:tcPr>
            <w:tcW w:w="5575" w:type="dxa"/>
            <w:gridSpan w:val="2"/>
          </w:tcPr>
          <w:p w:rsidR="00022403"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1/</w:t>
            </w:r>
            <w:r w:rsidR="00022403" w:rsidRPr="004F2742">
              <w:rPr>
                <w:rFonts w:ascii="Times New Roman" w:hAnsi="Times New Roman" w:cs="Times New Roman"/>
                <w:sz w:val="24"/>
                <w:szCs w:val="24"/>
              </w:rPr>
              <w:t>Bản tin được tổng biên tập gửi trả về cho biên tập hoặc phóng viên</w:t>
            </w:r>
          </w:p>
          <w:p w:rsidR="00022403"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2/</w:t>
            </w:r>
            <w:r w:rsidR="00022403" w:rsidRPr="004F2742">
              <w:rPr>
                <w:rFonts w:ascii="Times New Roman" w:hAnsi="Times New Roman" w:cs="Times New Roman"/>
                <w:sz w:val="24"/>
                <w:szCs w:val="24"/>
              </w:rPr>
              <w:t>Bản tin được biên tập gửi trả về cho phóng viên</w:t>
            </w:r>
          </w:p>
          <w:p w:rsidR="00022403"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lastRenderedPageBreak/>
              <w:t>3/</w:t>
            </w:r>
            <w:r w:rsidR="00022403" w:rsidRPr="004F2742">
              <w:rPr>
                <w:rFonts w:ascii="Times New Roman" w:hAnsi="Times New Roman" w:cs="Times New Roman"/>
                <w:sz w:val="24"/>
                <w:szCs w:val="24"/>
              </w:rPr>
              <w:t>Bản tin được gửi lên nhưng chưa được xét duyệt, phóng viên có thể lấy lại và chỉnh sửa</w:t>
            </w:r>
          </w:p>
        </w:tc>
      </w:tr>
      <w:tr w:rsidR="00A453FC" w:rsidRPr="004F2742">
        <w:tc>
          <w:tcPr>
            <w:tcW w:w="3775" w:type="dxa"/>
          </w:tcPr>
          <w:p w:rsidR="00A453FC"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lastRenderedPageBreak/>
              <w:t>Ngữ cảnh hoạt động</w:t>
            </w:r>
          </w:p>
        </w:tc>
        <w:tc>
          <w:tcPr>
            <w:tcW w:w="5575" w:type="dxa"/>
            <w:gridSpan w:val="2"/>
          </w:tcPr>
          <w:p w:rsidR="00A453FC"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Case 1: Tổng biên tập duyệt tin, bản tin đó có sai sót và gửi ra về cho biên tập hoặc phóng viên để chỉnh sửa</w:t>
            </w:r>
          </w:p>
          <w:p w:rsidR="00A453FC"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Case 2: Biên tập duyệt tin, bản tin có sai sót và gửi trả về cho phóng viên để chỉnh sửa</w:t>
            </w:r>
          </w:p>
          <w:p w:rsidR="00A453FC"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Case 3: Phóng viên hoặc biên tập soạn tin và gửi lên cấp trên, trong lúc chờ xét duyệt vẫn có thể lấy lại để chỉnh sửa</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Hồi đáp/phản ứng của hệ thống</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Hệ thống hiển thị nội dung bản tin được soạn, người dùng có thể chỉnh sửa trên nội dung đó</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Dữ liệu đầu ra</w:t>
            </w:r>
          </w:p>
        </w:tc>
        <w:tc>
          <w:tcPr>
            <w:tcW w:w="5575" w:type="dxa"/>
            <w:gridSpan w:val="2"/>
          </w:tcPr>
          <w:p w:rsidR="00022403"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Bản tin được chỉnh sửa</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Các  bên liên quan sử dụng dữ liệu đầu ra</w:t>
            </w:r>
          </w:p>
        </w:tc>
        <w:tc>
          <w:tcPr>
            <w:tcW w:w="5575" w:type="dxa"/>
            <w:gridSpan w:val="2"/>
          </w:tcPr>
          <w:p w:rsidR="00022403"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Biên tập, tổng biên tập</w:t>
            </w:r>
          </w:p>
        </w:tc>
      </w:tr>
    </w:tbl>
    <w:p w:rsidR="00022403" w:rsidRPr="004F2742" w:rsidRDefault="00022403">
      <w:pPr>
        <w:rPr>
          <w:rFonts w:ascii="Times New Roman" w:hAnsi="Times New Roman" w:cs="Times New Roman"/>
          <w:sz w:val="24"/>
          <w:szCs w:val="24"/>
        </w:rPr>
      </w:pPr>
    </w:p>
    <w:p w:rsidR="00022403" w:rsidRPr="004F2742" w:rsidRDefault="00022403" w:rsidP="005D5ED5">
      <w:pPr>
        <w:pStyle w:val="Heading1"/>
        <w:numPr>
          <w:ilvl w:val="0"/>
          <w:numId w:val="1"/>
        </w:numPr>
        <w:rPr>
          <w:rFonts w:ascii="Times New Roman" w:hAnsi="Times New Roman" w:cs="Times New Roman"/>
          <w:sz w:val="24"/>
          <w:szCs w:val="24"/>
        </w:rPr>
      </w:pPr>
      <w:r w:rsidRPr="004F2742">
        <w:rPr>
          <w:rFonts w:ascii="Times New Roman" w:hAnsi="Times New Roman" w:cs="Times New Roman"/>
          <w:sz w:val="24"/>
          <w:szCs w:val="24"/>
        </w:rPr>
        <w:t>Xem trước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022403" w:rsidRPr="004F2742">
        <w:tc>
          <w:tcPr>
            <w:tcW w:w="9350" w:type="dxa"/>
            <w:gridSpan w:val="3"/>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 xml:space="preserve">Xem trước: </w:t>
            </w:r>
            <w:r w:rsidRPr="004F2742">
              <w:rPr>
                <w:rFonts w:ascii="Times New Roman" w:hAnsi="Times New Roman" w:cs="Times New Roman"/>
                <w:sz w:val="24"/>
                <w:szCs w:val="24"/>
              </w:rPr>
              <w:t>Cho phép người dùng có thể xem bản tin sơ bộ trước khi bản tin được gởi lên</w:t>
            </w:r>
          </w:p>
        </w:tc>
      </w:tr>
      <w:tr w:rsidR="00022403" w:rsidRPr="004F2742">
        <w:tc>
          <w:tcPr>
            <w:tcW w:w="7465" w:type="dxa"/>
            <w:gridSpan w:val="2"/>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Stakeholder liên quan:</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tổng biên tập</w:t>
            </w:r>
          </w:p>
        </w:tc>
        <w:tc>
          <w:tcPr>
            <w:tcW w:w="188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ID: F03</w:t>
            </w:r>
          </w:p>
        </w:tc>
      </w:tr>
      <w:tr w:rsidR="00022403" w:rsidRPr="004F2742">
        <w:tc>
          <w:tcPr>
            <w:tcW w:w="3775" w:type="dxa"/>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Operational Consideration</w:t>
            </w:r>
          </w:p>
        </w:tc>
        <w:tc>
          <w:tcPr>
            <w:tcW w:w="5575" w:type="dxa"/>
            <w:gridSpan w:val="2"/>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Stakeholder response </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tổng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Hệ thống hiển thị toàn bộ nội dung cũng như các nội dung đi kèm khác như một bản tin chính  thức để người dùng có thể thấy trước bản tin soạn thảo có hợp lý chưa</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những hoạt động của các bên lien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tổng biên tập có thể xem trước nội dung  bản tin, hỉnh ảnh, video… được hiển thị  như thế nào</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Dữ liệu đầu vào </w:t>
            </w:r>
          </w:p>
        </w:tc>
        <w:tc>
          <w:tcPr>
            <w:tcW w:w="5575" w:type="dxa"/>
            <w:gridSpan w:val="2"/>
          </w:tcPr>
          <w:p w:rsidR="00022403" w:rsidRPr="004F2742" w:rsidRDefault="00022403" w:rsidP="00A453FC">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Thông tin, video, hỉnh ảnh, file đính kèm… </w:t>
            </w:r>
            <w:r w:rsidR="00A453FC" w:rsidRPr="004F2742">
              <w:rPr>
                <w:rFonts w:ascii="Times New Roman" w:hAnsi="Times New Roman" w:cs="Times New Roman"/>
                <w:sz w:val="24"/>
                <w:szCs w:val="24"/>
              </w:rPr>
              <w:t>đang được soạn thảo</w:t>
            </w:r>
          </w:p>
        </w:tc>
      </w:tr>
      <w:tr w:rsidR="00A453FC" w:rsidRPr="004F2742">
        <w:tc>
          <w:tcPr>
            <w:tcW w:w="3775" w:type="dxa"/>
          </w:tcPr>
          <w:p w:rsidR="00A453FC"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Ngữ cảnh</w:t>
            </w:r>
          </w:p>
        </w:tc>
        <w:tc>
          <w:tcPr>
            <w:tcW w:w="5575" w:type="dxa"/>
            <w:gridSpan w:val="2"/>
          </w:tcPr>
          <w:p w:rsidR="00A453FC" w:rsidRPr="004F2742" w:rsidRDefault="00A453FC"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tổng biên tập đang soạn thảo và muốn xem trước bài viết của mình ra sao.</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Hồi đáp/phản ứng của hệ thống</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Hệ thống sẽ hiển thị toàn bộ thông tin người dùng đang soạn thảo như một bản tin chính, người dùng dựa vào đó mà sẽ có chỉnh sửa kịp thời</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Dữ liệu đầu ra</w:t>
            </w:r>
          </w:p>
        </w:tc>
        <w:tc>
          <w:tcPr>
            <w:tcW w:w="5575" w:type="dxa"/>
            <w:gridSpan w:val="2"/>
          </w:tcPr>
          <w:p w:rsidR="00022403" w:rsidRPr="004F2742" w:rsidRDefault="00A453FC" w:rsidP="00A453FC">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Bản tin đang được soạn thảo</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Các  bên liên quan sử dụng dữ liệu đầu ra</w:t>
            </w:r>
          </w:p>
        </w:tc>
        <w:tc>
          <w:tcPr>
            <w:tcW w:w="5575" w:type="dxa"/>
            <w:gridSpan w:val="2"/>
          </w:tcPr>
          <w:p w:rsidR="00022403" w:rsidRPr="004F2742" w:rsidRDefault="00022403" w:rsidP="00A453FC">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Phóng viên, biên tập, tổng biên </w:t>
            </w:r>
            <w:r w:rsidR="00A453FC" w:rsidRPr="004F2742">
              <w:rPr>
                <w:rFonts w:ascii="Times New Roman" w:hAnsi="Times New Roman" w:cs="Times New Roman"/>
                <w:sz w:val="24"/>
                <w:szCs w:val="24"/>
              </w:rPr>
              <w:t>tập</w:t>
            </w:r>
          </w:p>
        </w:tc>
      </w:tr>
    </w:tbl>
    <w:p w:rsidR="00022403" w:rsidRPr="004F2742" w:rsidRDefault="00022403">
      <w:pPr>
        <w:rPr>
          <w:rFonts w:ascii="Times New Roman" w:hAnsi="Times New Roman" w:cs="Times New Roman"/>
          <w:sz w:val="24"/>
          <w:szCs w:val="24"/>
        </w:rPr>
      </w:pPr>
    </w:p>
    <w:p w:rsidR="00022403" w:rsidRPr="004F2742" w:rsidRDefault="00022403" w:rsidP="005D5ED5">
      <w:pPr>
        <w:pStyle w:val="Heading1"/>
        <w:numPr>
          <w:ilvl w:val="0"/>
          <w:numId w:val="1"/>
        </w:numPr>
        <w:rPr>
          <w:rFonts w:ascii="Times New Roman" w:hAnsi="Times New Roman" w:cs="Times New Roman"/>
          <w:sz w:val="24"/>
          <w:szCs w:val="24"/>
        </w:rPr>
      </w:pPr>
      <w:r w:rsidRPr="004F2742">
        <w:rPr>
          <w:rFonts w:ascii="Times New Roman" w:hAnsi="Times New Roman" w:cs="Times New Roman"/>
          <w:sz w:val="24"/>
          <w:szCs w:val="24"/>
        </w:rPr>
        <w:t>Xem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022403" w:rsidRPr="004F2742">
        <w:tc>
          <w:tcPr>
            <w:tcW w:w="9350" w:type="dxa"/>
            <w:gridSpan w:val="3"/>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 xml:space="preserve">Xem tin: </w:t>
            </w:r>
            <w:r w:rsidRPr="004F2742">
              <w:rPr>
                <w:rFonts w:ascii="Times New Roman" w:hAnsi="Times New Roman" w:cs="Times New Roman"/>
                <w:sz w:val="24"/>
                <w:szCs w:val="24"/>
              </w:rPr>
              <w:t xml:space="preserve">Cho phép người dùng có thể xem lại bản tin </w:t>
            </w:r>
          </w:p>
        </w:tc>
      </w:tr>
      <w:tr w:rsidR="00022403" w:rsidRPr="004F2742">
        <w:tc>
          <w:tcPr>
            <w:tcW w:w="7465" w:type="dxa"/>
            <w:gridSpan w:val="2"/>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Stakeholder liên quan:</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tổng biên tập</w:t>
            </w:r>
          </w:p>
        </w:tc>
        <w:tc>
          <w:tcPr>
            <w:tcW w:w="188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ID: F04</w:t>
            </w:r>
          </w:p>
        </w:tc>
      </w:tr>
      <w:tr w:rsidR="00022403" w:rsidRPr="004F2742">
        <w:tc>
          <w:tcPr>
            <w:tcW w:w="3775" w:type="dxa"/>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Operational Consideration</w:t>
            </w:r>
          </w:p>
        </w:tc>
        <w:tc>
          <w:tcPr>
            <w:tcW w:w="5575" w:type="dxa"/>
            <w:gridSpan w:val="2"/>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Stakeholder response </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tổng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Hệ thống cho phép người dùng xem bản tin đã được tạo</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lastRenderedPageBreak/>
              <w:t>Mô tả những hoạt động của các bên lien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biên tập, tổng biên tập chọn một bản tin đã soạn và xem lại tin đó.</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Dữ liệu đầu vào </w:t>
            </w:r>
          </w:p>
        </w:tc>
        <w:tc>
          <w:tcPr>
            <w:tcW w:w="5575" w:type="dxa"/>
            <w:gridSpan w:val="2"/>
          </w:tcPr>
          <w:p w:rsidR="00022403" w:rsidRPr="004F2742" w:rsidRDefault="00330D21"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Bản tin đã được tạo</w:t>
            </w:r>
          </w:p>
        </w:tc>
      </w:tr>
      <w:tr w:rsidR="00330D21" w:rsidRPr="004F2742">
        <w:tc>
          <w:tcPr>
            <w:tcW w:w="3775" w:type="dxa"/>
          </w:tcPr>
          <w:p w:rsidR="00330D21" w:rsidRPr="004F2742" w:rsidRDefault="00330D21"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Ngữ cảnh hoạt động</w:t>
            </w:r>
          </w:p>
        </w:tc>
        <w:tc>
          <w:tcPr>
            <w:tcW w:w="5575" w:type="dxa"/>
            <w:gridSpan w:val="2"/>
          </w:tcPr>
          <w:p w:rsidR="00330D21" w:rsidRPr="004F2742" w:rsidRDefault="00330D21"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Sau khi tạo bản tin, phóng viên, biên tập, tổng biên tập muốn xem lại bài viết của mình, họ có thể mở thông tin chi tiết bài viết đó</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Hồi đáp/phản ứng của hệ thống</w:t>
            </w:r>
          </w:p>
        </w:tc>
        <w:tc>
          <w:tcPr>
            <w:tcW w:w="5575" w:type="dxa"/>
            <w:gridSpan w:val="2"/>
          </w:tcPr>
          <w:p w:rsidR="00022403" w:rsidRPr="004F2742" w:rsidRDefault="00022403" w:rsidP="00330D21">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Hệ thống sẽ hiển thị toàn bộ thông tin </w:t>
            </w:r>
            <w:r w:rsidR="00330D21" w:rsidRPr="004F2742">
              <w:rPr>
                <w:rFonts w:ascii="Times New Roman" w:hAnsi="Times New Roman" w:cs="Times New Roman"/>
                <w:sz w:val="24"/>
                <w:szCs w:val="24"/>
              </w:rPr>
              <w:t xml:space="preserve">bài viết </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Dữ liệu đầu ra</w:t>
            </w:r>
          </w:p>
        </w:tc>
        <w:tc>
          <w:tcPr>
            <w:tcW w:w="5575" w:type="dxa"/>
            <w:gridSpan w:val="2"/>
          </w:tcPr>
          <w:p w:rsidR="00022403" w:rsidRPr="004F2742" w:rsidRDefault="00330D21"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Hiển thị nội dung bài viết</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Các  bên liên quan sử dụng dữ liệu đầu ra</w:t>
            </w:r>
          </w:p>
        </w:tc>
        <w:tc>
          <w:tcPr>
            <w:tcW w:w="5575" w:type="dxa"/>
            <w:gridSpan w:val="2"/>
          </w:tcPr>
          <w:p w:rsidR="00022403" w:rsidRPr="004F2742" w:rsidRDefault="00022403" w:rsidP="00330D21">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Phóng viên, biên tập, tổng biên </w:t>
            </w:r>
            <w:r w:rsidR="00330D21" w:rsidRPr="004F2742">
              <w:rPr>
                <w:rFonts w:ascii="Times New Roman" w:hAnsi="Times New Roman" w:cs="Times New Roman"/>
                <w:sz w:val="24"/>
                <w:szCs w:val="24"/>
              </w:rPr>
              <w:t>tập</w:t>
            </w:r>
          </w:p>
        </w:tc>
      </w:tr>
    </w:tbl>
    <w:p w:rsidR="00022403" w:rsidRPr="004F2742" w:rsidRDefault="00022403">
      <w:pPr>
        <w:rPr>
          <w:rFonts w:ascii="Times New Roman" w:hAnsi="Times New Roman" w:cs="Times New Roman"/>
          <w:sz w:val="24"/>
          <w:szCs w:val="24"/>
        </w:rPr>
      </w:pPr>
    </w:p>
    <w:p w:rsidR="00022403" w:rsidRPr="004F2742" w:rsidRDefault="00022403" w:rsidP="00CB17ED">
      <w:pPr>
        <w:pStyle w:val="Heading1"/>
        <w:numPr>
          <w:ilvl w:val="0"/>
          <w:numId w:val="1"/>
        </w:numPr>
        <w:rPr>
          <w:rFonts w:ascii="Times New Roman" w:hAnsi="Times New Roman" w:cs="Times New Roman"/>
          <w:sz w:val="24"/>
          <w:szCs w:val="24"/>
        </w:rPr>
      </w:pPr>
      <w:r w:rsidRPr="004F2742">
        <w:rPr>
          <w:rFonts w:ascii="Times New Roman" w:hAnsi="Times New Roman" w:cs="Times New Roman"/>
          <w:sz w:val="24"/>
          <w:szCs w:val="24"/>
        </w:rPr>
        <w:t>Duyệt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022403" w:rsidRPr="004F2742">
        <w:tc>
          <w:tcPr>
            <w:tcW w:w="9350" w:type="dxa"/>
            <w:gridSpan w:val="3"/>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 xml:space="preserve">Duyệt tin: </w:t>
            </w:r>
            <w:r w:rsidRPr="004F2742">
              <w:rPr>
                <w:rFonts w:ascii="Times New Roman" w:hAnsi="Times New Roman" w:cs="Times New Roman"/>
                <w:sz w:val="24"/>
                <w:szCs w:val="24"/>
              </w:rPr>
              <w:t>Cho phép người dùng có thẩm quyền xem cái bản tin cấp dưới gửi lên</w:t>
            </w:r>
          </w:p>
        </w:tc>
      </w:tr>
      <w:tr w:rsidR="00022403" w:rsidRPr="004F2742">
        <w:tc>
          <w:tcPr>
            <w:tcW w:w="7465" w:type="dxa"/>
            <w:gridSpan w:val="2"/>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Stakeholder liên quan:</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Biên tập, tổng biên tập</w:t>
            </w:r>
          </w:p>
        </w:tc>
        <w:tc>
          <w:tcPr>
            <w:tcW w:w="188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ID: F05</w:t>
            </w:r>
          </w:p>
        </w:tc>
      </w:tr>
      <w:tr w:rsidR="00022403" w:rsidRPr="004F2742">
        <w:tc>
          <w:tcPr>
            <w:tcW w:w="3775" w:type="dxa"/>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Operational Consideration</w:t>
            </w:r>
          </w:p>
        </w:tc>
        <w:tc>
          <w:tcPr>
            <w:tcW w:w="5575" w:type="dxa"/>
            <w:gridSpan w:val="2"/>
            <w:shd w:val="clear" w:color="auto" w:fill="D9D9D9"/>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Stakeholder response </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tổng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Hệ thống cho phép người dùng (biên tập, tổng biên tập) xem các bản tin đang chờ xét duyệt</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Mô tả những hoạt động của các bên lien quan</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Biên tập, tổng biên tập chọn một bản tin chờ duyệt và xem bản tin đó</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Dữ liệu đầu vào </w:t>
            </w:r>
          </w:p>
        </w:tc>
        <w:tc>
          <w:tcPr>
            <w:tcW w:w="5575" w:type="dxa"/>
            <w:gridSpan w:val="2"/>
          </w:tcPr>
          <w:p w:rsidR="0047299F" w:rsidRPr="004F2742" w:rsidRDefault="0047299F"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1/ Bản tin phóng viên gửi cho biên tập</w:t>
            </w:r>
          </w:p>
          <w:p w:rsidR="0047299F" w:rsidRPr="004F2742" w:rsidRDefault="0047299F"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2/Bản tin biên tập gửi cho tổng biên tập</w:t>
            </w:r>
          </w:p>
          <w:p w:rsidR="00022403" w:rsidRPr="004F2742" w:rsidRDefault="0047299F"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3/Bản tin phóng viên gửi cho tổng biên tập</w:t>
            </w:r>
            <w:r w:rsidR="00022403" w:rsidRPr="004F2742">
              <w:rPr>
                <w:rFonts w:ascii="Times New Roman" w:hAnsi="Times New Roman" w:cs="Times New Roman"/>
                <w:sz w:val="24"/>
                <w:szCs w:val="24"/>
              </w:rPr>
              <w:t>.</w:t>
            </w:r>
          </w:p>
        </w:tc>
      </w:tr>
      <w:tr w:rsidR="0047299F" w:rsidRPr="004F2742">
        <w:tc>
          <w:tcPr>
            <w:tcW w:w="3775" w:type="dxa"/>
          </w:tcPr>
          <w:p w:rsidR="0047299F" w:rsidRPr="004F2742" w:rsidRDefault="0047299F"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Ngữ cảnh hoạt động</w:t>
            </w:r>
          </w:p>
        </w:tc>
        <w:tc>
          <w:tcPr>
            <w:tcW w:w="5575" w:type="dxa"/>
            <w:gridSpan w:val="2"/>
          </w:tcPr>
          <w:p w:rsidR="0047299F" w:rsidRDefault="004F2742" w:rsidP="00AF1A3A">
            <w:pPr>
              <w:spacing w:after="0" w:line="240" w:lineRule="auto"/>
              <w:rPr>
                <w:rFonts w:ascii="Times New Roman" w:hAnsi="Times New Roman" w:cs="Times New Roman"/>
                <w:sz w:val="24"/>
                <w:szCs w:val="24"/>
              </w:rPr>
            </w:pPr>
            <w:r>
              <w:rPr>
                <w:rFonts w:ascii="Times New Roman" w:hAnsi="Times New Roman" w:cs="Times New Roman"/>
                <w:sz w:val="24"/>
                <w:szCs w:val="24"/>
              </w:rPr>
              <w:t>Case 1: Biên tập nhận bản tin từ phóng viên và xem xét từng bản tin đó</w:t>
            </w:r>
          </w:p>
          <w:p w:rsidR="004F2742" w:rsidRDefault="004F2742" w:rsidP="00AF1A3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Case 2: Tổng biên tập nhận bản từ </w:t>
            </w:r>
            <w:r w:rsidR="00AC6D46">
              <w:rPr>
                <w:rFonts w:ascii="Times New Roman" w:hAnsi="Times New Roman" w:cs="Times New Roman"/>
                <w:sz w:val="24"/>
                <w:szCs w:val="24"/>
              </w:rPr>
              <w:t>biên tập và xem xét các bản tin đó</w:t>
            </w:r>
          </w:p>
          <w:p w:rsidR="00AC6D46" w:rsidRPr="004F2742" w:rsidRDefault="00AC6D46" w:rsidP="00AF1A3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Case 3: Tổng biên tập nhận bản tin từ phóng viên và xem xét lại bản tin đó</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Hồi đáp/phản ứng của hệ thống</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Biên tập hoặc tổng biên tập có thể chọn bản tin trong danh sách bản tin chờ duyệt và xem chi tiết của bản tin đó. Hệ thống hiển thị chi tiết bản tin được chọn</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Dữ liệu đầu ra</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Biên tập hoặc tổng biên tập sau khi duyệt tin, bản tin sẽ được đưa vào danh sách đã duyệt hoặc sẽ được gửi về cho người soạn</w:t>
            </w:r>
          </w:p>
        </w:tc>
      </w:tr>
      <w:tr w:rsidR="00022403" w:rsidRPr="004F2742">
        <w:tc>
          <w:tcPr>
            <w:tcW w:w="377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Các  bên liên quan sử dụng dữ liệu đầu ra</w:t>
            </w:r>
          </w:p>
        </w:tc>
        <w:tc>
          <w:tcPr>
            <w:tcW w:w="5575"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Phóng viên hoặc biên tập sẽ nhận bản tin gửi trả về.</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Nếu tổng biên tập xét duyệt và chấp nhận, bản tin sẽ được đưa lên internet hoặc mạng nội bộ</w:t>
            </w:r>
          </w:p>
        </w:tc>
      </w:tr>
    </w:tbl>
    <w:p w:rsidR="00022403" w:rsidRPr="004F2742" w:rsidRDefault="00022403">
      <w:pPr>
        <w:rPr>
          <w:rFonts w:ascii="Times New Roman" w:hAnsi="Times New Roman" w:cs="Times New Roman"/>
          <w:sz w:val="24"/>
          <w:szCs w:val="24"/>
        </w:rPr>
      </w:pPr>
    </w:p>
    <w:p w:rsidR="00022403" w:rsidRPr="004F2742" w:rsidRDefault="00022403">
      <w:pPr>
        <w:rPr>
          <w:rFonts w:ascii="Times New Roman" w:hAnsi="Times New Roman" w:cs="Times New Roman"/>
          <w:sz w:val="24"/>
          <w:szCs w:val="24"/>
        </w:rPr>
      </w:pPr>
    </w:p>
    <w:p w:rsidR="001603EC" w:rsidRDefault="001603EC" w:rsidP="000B3391">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t>Xóa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603EC" w:rsidRPr="00D848A3" w:rsidTr="002F14C6">
        <w:tc>
          <w:tcPr>
            <w:tcW w:w="9350" w:type="dxa"/>
            <w:gridSpan w:val="3"/>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 xml:space="preserve">Xóa bản tin: </w:t>
            </w:r>
            <w:r w:rsidRPr="00D848A3">
              <w:rPr>
                <w:rFonts w:ascii="Times New Roman" w:hAnsi="Times New Roman" w:cs="Times New Roman"/>
                <w:sz w:val="24"/>
                <w:szCs w:val="24"/>
                <w:lang w:val="vi-VN"/>
              </w:rPr>
              <w:t xml:space="preserve">Cho phép người dùng có thể xóa bản tin ra khỏi danh sách tin đang nắm giữ, tin đã xóa có thể được đưa vào trong danh sách chờ, danh sách chờ này có thể được yêu cầu xóa </w:t>
            </w:r>
            <w:r w:rsidRPr="00D848A3">
              <w:rPr>
                <w:rFonts w:ascii="Times New Roman" w:hAnsi="Times New Roman" w:cs="Times New Roman"/>
                <w:sz w:val="24"/>
                <w:szCs w:val="24"/>
                <w:lang w:val="vi-VN"/>
              </w:rPr>
              <w:lastRenderedPageBreak/>
              <w:t>khỏi hệ thống</w:t>
            </w:r>
          </w:p>
        </w:tc>
      </w:tr>
      <w:tr w:rsidR="001603EC" w:rsidRPr="00D848A3" w:rsidTr="002F14C6">
        <w:tc>
          <w:tcPr>
            <w:tcW w:w="7465" w:type="dxa"/>
            <w:gridSpan w:val="2"/>
          </w:tcPr>
          <w:p w:rsidR="001603EC" w:rsidRPr="00D848A3" w:rsidRDefault="001603EC" w:rsidP="002F14C6">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lastRenderedPageBreak/>
              <w:t>Stakeholder liên quan:</w:t>
            </w:r>
          </w:p>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biên tập, tổng biên tập</w:t>
            </w:r>
          </w:p>
        </w:tc>
        <w:tc>
          <w:tcPr>
            <w:tcW w:w="1885" w:type="dxa"/>
          </w:tcPr>
          <w:p w:rsidR="001603EC" w:rsidRPr="00D848A3" w:rsidRDefault="001603EC" w:rsidP="002F14C6">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ID: F06</w:t>
            </w:r>
          </w:p>
        </w:tc>
      </w:tr>
      <w:tr w:rsidR="001603EC" w:rsidRPr="00D848A3" w:rsidTr="002F14C6">
        <w:tc>
          <w:tcPr>
            <w:tcW w:w="3775" w:type="dxa"/>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Operational Consideration</w:t>
            </w:r>
          </w:p>
        </w:tc>
        <w:tc>
          <w:tcPr>
            <w:tcW w:w="5575" w:type="dxa"/>
            <w:gridSpan w:val="2"/>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Stakeholder response </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tổng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cho phép người dùng xóa những tin không mong muốn ra khỏi danh sách tin đang nắm giữ, tin này sẽ được chuyển vào trong danh sách tin rác và chờ để được xóa khỏi hệ thống.</w:t>
            </w:r>
          </w:p>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Người dùng có thể chọn và xóa khỏi hệ thống.</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những hoạt động của các bên lien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Người dùng có thể chọn tin cần xóa và nhấp vào nút xóa để xóa tin không mong muốn</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Dữ liệu đầu vào </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Bản tin đã được soạn thảo sẵn trên hệ thống.</w:t>
            </w:r>
          </w:p>
        </w:tc>
      </w:tr>
      <w:tr w:rsidR="001603EC" w:rsidRPr="00D848A3" w:rsidTr="002F14C6">
        <w:tc>
          <w:tcPr>
            <w:tcW w:w="3775" w:type="dxa"/>
          </w:tcPr>
          <w:p w:rsidR="001603EC" w:rsidRPr="001603EC" w:rsidRDefault="001603EC"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Ngữ cảnh đầu vào</w:t>
            </w:r>
          </w:p>
        </w:tc>
        <w:tc>
          <w:tcPr>
            <w:tcW w:w="5575" w:type="dxa"/>
            <w:gridSpan w:val="2"/>
          </w:tcPr>
          <w:p w:rsidR="001603EC" w:rsidRPr="0017113A" w:rsidRDefault="0017113A"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Người dùng chọn một tin cần xóa và nhấn xóa</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Hồi đáp/phản ứng của hệ thống</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Sau khi người dùng chọn xóa tin thì hệ thống sẽ yêu cầu xác nhận lại xem có thật sự muốn xóa tin đâng chọn không</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Bản tin được yêu cầu xóa sẽ được đưa tới danh sách chờ xóa để người dùng có thể chọn xóa hẳn bản tin ra khỏi hệ thống</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Các  bên liên quan sử dụng 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N/A</w:t>
            </w:r>
          </w:p>
        </w:tc>
      </w:tr>
    </w:tbl>
    <w:p w:rsidR="001603EC" w:rsidRPr="001603EC" w:rsidRDefault="001603EC" w:rsidP="001603EC"/>
    <w:p w:rsidR="001603EC" w:rsidRDefault="001603EC" w:rsidP="000B3391">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t>Hạ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603EC" w:rsidRPr="00D848A3" w:rsidTr="002F14C6">
        <w:tc>
          <w:tcPr>
            <w:tcW w:w="9350" w:type="dxa"/>
            <w:gridSpan w:val="3"/>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 xml:space="preserve">Hạ bản tin: </w:t>
            </w:r>
            <w:r w:rsidRPr="00D848A3">
              <w:rPr>
                <w:rFonts w:ascii="Times New Roman" w:hAnsi="Times New Roman" w:cs="Times New Roman"/>
                <w:sz w:val="24"/>
                <w:szCs w:val="24"/>
                <w:lang w:val="vi-VN"/>
              </w:rPr>
              <w:t>Cho phép người dùng có thể hạ bản tin sau khi đăng trên internet hay intranet.</w:t>
            </w:r>
          </w:p>
        </w:tc>
      </w:tr>
      <w:tr w:rsidR="001603EC" w:rsidRPr="00D848A3" w:rsidTr="002F14C6">
        <w:tc>
          <w:tcPr>
            <w:tcW w:w="7465" w:type="dxa"/>
            <w:gridSpan w:val="2"/>
          </w:tcPr>
          <w:p w:rsidR="001603EC" w:rsidRPr="00D848A3" w:rsidRDefault="001603EC" w:rsidP="002F14C6">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Stakeholder liên quan:</w:t>
            </w:r>
          </w:p>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Tổng biên tập</w:t>
            </w:r>
          </w:p>
        </w:tc>
        <w:tc>
          <w:tcPr>
            <w:tcW w:w="188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ID: F02</w:t>
            </w:r>
          </w:p>
        </w:tc>
      </w:tr>
      <w:tr w:rsidR="001603EC" w:rsidRPr="00D848A3" w:rsidTr="002F14C6">
        <w:tc>
          <w:tcPr>
            <w:tcW w:w="3775" w:type="dxa"/>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Operational Consideration</w:t>
            </w:r>
          </w:p>
        </w:tc>
        <w:tc>
          <w:tcPr>
            <w:tcW w:w="5575" w:type="dxa"/>
            <w:gridSpan w:val="2"/>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Stakeholder response </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tổng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cho phép người dùng có thể hạ bản tin đang được đăng trên internet và intranet xuống.</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những hoạt động của các bên lien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Tổng biên tập có thể hạ bản tin từ trên internet hoặc intranet.</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Dữ liệu đầu vào </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Bản tin đã được đăng trên internet và intranet</w:t>
            </w:r>
          </w:p>
        </w:tc>
      </w:tr>
      <w:tr w:rsidR="0017113A" w:rsidRPr="00D848A3" w:rsidTr="002F14C6">
        <w:tc>
          <w:tcPr>
            <w:tcW w:w="3775" w:type="dxa"/>
          </w:tcPr>
          <w:p w:rsidR="0017113A" w:rsidRPr="0017113A" w:rsidRDefault="0017113A"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Ngữ cảnh hoạt động</w:t>
            </w:r>
          </w:p>
        </w:tc>
        <w:tc>
          <w:tcPr>
            <w:tcW w:w="5575" w:type="dxa"/>
            <w:gridSpan w:val="2"/>
          </w:tcPr>
          <w:p w:rsidR="0017113A" w:rsidRPr="0017113A" w:rsidRDefault="0017113A"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Tổng biên tập chọn một tin đã được duyệt và đưa bản tin đó lên internet hoặc intranet</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Hồi đáp/phản ứng của hệ thống</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hiển thị thông báo yêu cầu người dùng xác nhận có muốn hạ tin xuống không</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Bản tin được hạ xuống khỏi internet, intranet và hiển thị trong danh sách các tin được hạ</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Các  bên liên quan sử dụng 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N/A</w:t>
            </w:r>
          </w:p>
        </w:tc>
      </w:tr>
    </w:tbl>
    <w:p w:rsidR="001603EC" w:rsidRPr="001603EC" w:rsidRDefault="001603EC" w:rsidP="001603EC"/>
    <w:p w:rsidR="001603EC" w:rsidRDefault="001603EC" w:rsidP="000B3391">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t>Sắp xếp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603EC" w:rsidRPr="00D848A3" w:rsidTr="002F14C6">
        <w:tc>
          <w:tcPr>
            <w:tcW w:w="9350" w:type="dxa"/>
            <w:gridSpan w:val="3"/>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 xml:space="preserve">Xem trước: </w:t>
            </w:r>
            <w:r w:rsidRPr="00D848A3">
              <w:rPr>
                <w:rFonts w:ascii="Times New Roman" w:hAnsi="Times New Roman" w:cs="Times New Roman"/>
                <w:sz w:val="24"/>
                <w:szCs w:val="24"/>
                <w:lang w:val="vi-VN"/>
              </w:rPr>
              <w:t>Cho phép người dùng có thể sắp xếp bản tin khi đăng lên internet hoặc intranet</w:t>
            </w:r>
          </w:p>
        </w:tc>
      </w:tr>
      <w:tr w:rsidR="001603EC" w:rsidRPr="00D848A3" w:rsidTr="002F14C6">
        <w:tc>
          <w:tcPr>
            <w:tcW w:w="7465" w:type="dxa"/>
            <w:gridSpan w:val="2"/>
          </w:tcPr>
          <w:p w:rsidR="001603EC" w:rsidRPr="00D848A3" w:rsidRDefault="001603EC" w:rsidP="002F14C6">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Stakeholder liên quan:</w:t>
            </w:r>
          </w:p>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lastRenderedPageBreak/>
              <w:t>Tổng biên tập</w:t>
            </w:r>
          </w:p>
        </w:tc>
        <w:tc>
          <w:tcPr>
            <w:tcW w:w="188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lastRenderedPageBreak/>
              <w:t>ID: F03</w:t>
            </w:r>
          </w:p>
        </w:tc>
      </w:tr>
      <w:tr w:rsidR="001603EC" w:rsidRPr="00D848A3" w:rsidTr="002F14C6">
        <w:tc>
          <w:tcPr>
            <w:tcW w:w="3775" w:type="dxa"/>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lastRenderedPageBreak/>
              <w:t>Operational Consideration</w:t>
            </w:r>
          </w:p>
        </w:tc>
        <w:tc>
          <w:tcPr>
            <w:tcW w:w="5575" w:type="dxa"/>
            <w:gridSpan w:val="2"/>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Stakeholder response </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tổng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hiển thị danh sách bản tin đã đăng lên để người dùng sắp xếp thứ tự bản tin</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những hoạt động của các bên lien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Tổng biên tập có thể xem trước nội dung bản tin được hiển thị lên internet hoặc intranet và điều chỉnh thứ tự sắp xếp của bản tin.</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Dữ liệu đầu vào </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Các bản tin được đưa lên internet hoặc intranet.</w:t>
            </w:r>
          </w:p>
        </w:tc>
      </w:tr>
      <w:tr w:rsidR="0017113A" w:rsidRPr="00D848A3" w:rsidTr="002F14C6">
        <w:tc>
          <w:tcPr>
            <w:tcW w:w="3775" w:type="dxa"/>
          </w:tcPr>
          <w:p w:rsidR="0017113A" w:rsidRPr="0017113A" w:rsidRDefault="0017113A"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Ngữ cảnh hoạt động</w:t>
            </w:r>
          </w:p>
        </w:tc>
        <w:tc>
          <w:tcPr>
            <w:tcW w:w="5575" w:type="dxa"/>
            <w:gridSpan w:val="2"/>
          </w:tcPr>
          <w:p w:rsidR="0017113A" w:rsidRPr="0017113A" w:rsidRDefault="0017113A"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Người dùng tự do chọn lựa bản tin nằm ở vị trí nào đó trên website và thứ tự hiển thị các bản tin đó</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Hồi đáp/phản ứng của hệ thống</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N/A</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Danh sách bản tin trên internet và intranet hiển thị như mong muốn của khách hàng</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Các  bên liên quan sử dụng 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N/A</w:t>
            </w:r>
          </w:p>
        </w:tc>
      </w:tr>
    </w:tbl>
    <w:p w:rsidR="001603EC" w:rsidRPr="001603EC" w:rsidRDefault="001603EC" w:rsidP="001603EC"/>
    <w:p w:rsidR="001603EC" w:rsidRDefault="001603EC" w:rsidP="000B3391">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t xml:space="preserve">Tìm </w:t>
      </w:r>
      <w:r w:rsidR="0017113A">
        <w:rPr>
          <w:rFonts w:ascii="Times New Roman" w:hAnsi="Times New Roman" w:cs="Times New Roman"/>
          <w:sz w:val="24"/>
          <w:szCs w:val="24"/>
        </w:rPr>
        <w:t>kiếm</w:t>
      </w:r>
      <w:r>
        <w:rPr>
          <w:rFonts w:ascii="Times New Roman" w:hAnsi="Times New Roman" w:cs="Times New Roman"/>
          <w:sz w:val="24"/>
          <w:szCs w:val="24"/>
        </w:rPr>
        <w:t xml:space="preserve">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603EC" w:rsidRPr="00D848A3" w:rsidTr="002F14C6">
        <w:tc>
          <w:tcPr>
            <w:tcW w:w="9350" w:type="dxa"/>
            <w:gridSpan w:val="3"/>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 xml:space="preserve">Xem tin: </w:t>
            </w:r>
            <w:r w:rsidRPr="00D848A3">
              <w:rPr>
                <w:rFonts w:ascii="Times New Roman" w:hAnsi="Times New Roman" w:cs="Times New Roman"/>
                <w:sz w:val="24"/>
                <w:szCs w:val="24"/>
                <w:lang w:val="vi-VN"/>
              </w:rPr>
              <w:t>Cho phép người dùng có thể tìm kiếm bản tin</w:t>
            </w:r>
          </w:p>
        </w:tc>
      </w:tr>
      <w:tr w:rsidR="001603EC" w:rsidRPr="00D848A3" w:rsidTr="002F14C6">
        <w:tc>
          <w:tcPr>
            <w:tcW w:w="7465" w:type="dxa"/>
            <w:gridSpan w:val="2"/>
          </w:tcPr>
          <w:p w:rsidR="001603EC" w:rsidRPr="00D848A3" w:rsidRDefault="001603EC" w:rsidP="002F14C6">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Stakeholder liên quan:</w:t>
            </w:r>
          </w:p>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biên tập, tổng biên tập</w:t>
            </w:r>
          </w:p>
        </w:tc>
        <w:tc>
          <w:tcPr>
            <w:tcW w:w="188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ID: F04</w:t>
            </w:r>
          </w:p>
        </w:tc>
      </w:tr>
      <w:tr w:rsidR="001603EC" w:rsidRPr="00D848A3" w:rsidTr="002F14C6">
        <w:tc>
          <w:tcPr>
            <w:tcW w:w="3775" w:type="dxa"/>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Operational Consideration</w:t>
            </w:r>
          </w:p>
        </w:tc>
        <w:tc>
          <w:tcPr>
            <w:tcW w:w="5575" w:type="dxa"/>
            <w:gridSpan w:val="2"/>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Stakeholder response </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tổng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cho phép người dùng tìm kiếm bản tin mà mình đang nắm giữ</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những hoạt động của các bên lien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biên tập, tổng biên tập nhập tên bản tin cần tìm, và chọn tìm kiếm</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Dữ liệu đầu vào </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biên tập, tổng biên tập nhập tên bản tin cần tìm.</w:t>
            </w:r>
          </w:p>
        </w:tc>
      </w:tr>
      <w:tr w:rsidR="0017113A" w:rsidRPr="00D848A3" w:rsidTr="002F14C6">
        <w:tc>
          <w:tcPr>
            <w:tcW w:w="3775" w:type="dxa"/>
          </w:tcPr>
          <w:p w:rsidR="0017113A" w:rsidRPr="0017113A" w:rsidRDefault="0017113A"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Ngữ cảnh hoạt động</w:t>
            </w:r>
          </w:p>
        </w:tc>
        <w:tc>
          <w:tcPr>
            <w:tcW w:w="5575" w:type="dxa"/>
            <w:gridSpan w:val="2"/>
          </w:tcPr>
          <w:p w:rsidR="0017113A" w:rsidRPr="0017113A" w:rsidRDefault="0017113A"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Người dùng cần tìm một bản tin nào đó, người dùng nhập tiêu đề hoặc nội dung cần tìm và nhấn tìm kiểm</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Hồi đáp/phản ứng của hệ thống</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sẽ hiển thị toàn bộ danh sách bản tin gần đúng với tên mà người dùng cần tìm</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Mẫu bản tin được hiển thị</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Các  bên liên quan sử dụng 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N/A</w:t>
            </w:r>
          </w:p>
        </w:tc>
      </w:tr>
    </w:tbl>
    <w:p w:rsidR="001603EC" w:rsidRPr="001603EC" w:rsidRDefault="001603EC" w:rsidP="001603EC"/>
    <w:p w:rsidR="001603EC" w:rsidRDefault="001603EC" w:rsidP="000B3391">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t>Chuyển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603EC" w:rsidRPr="00D848A3" w:rsidTr="002F14C6">
        <w:tc>
          <w:tcPr>
            <w:tcW w:w="9350" w:type="dxa"/>
            <w:gridSpan w:val="3"/>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b/>
                <w:bCs/>
                <w:sz w:val="24"/>
                <w:szCs w:val="24"/>
                <w:lang w:val="vi-VN"/>
              </w:rPr>
              <w:t xml:space="preserve">Duyệt tin: </w:t>
            </w:r>
            <w:r w:rsidRPr="00D848A3">
              <w:rPr>
                <w:rFonts w:ascii="Times New Roman" w:hAnsi="Times New Roman" w:cs="Times New Roman"/>
                <w:sz w:val="24"/>
                <w:szCs w:val="24"/>
                <w:lang w:val="vi-VN"/>
              </w:rPr>
              <w:t>Cho phép người dùng có thẩm quyền chuyển tin cho cấp trên hoặc chuyển tin về cho cấp dứoi</w:t>
            </w:r>
          </w:p>
        </w:tc>
      </w:tr>
      <w:tr w:rsidR="001603EC" w:rsidRPr="00D848A3" w:rsidTr="002F14C6">
        <w:tc>
          <w:tcPr>
            <w:tcW w:w="7465" w:type="dxa"/>
            <w:gridSpan w:val="2"/>
          </w:tcPr>
          <w:p w:rsidR="001603EC" w:rsidRPr="00D848A3" w:rsidRDefault="001603EC" w:rsidP="002F14C6">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Stakeholder liên quan:</w:t>
            </w:r>
          </w:p>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Biên tập, tổng biên tập</w:t>
            </w:r>
          </w:p>
        </w:tc>
        <w:tc>
          <w:tcPr>
            <w:tcW w:w="188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ID: F05</w:t>
            </w:r>
          </w:p>
        </w:tc>
      </w:tr>
      <w:tr w:rsidR="001603EC" w:rsidRPr="00D848A3" w:rsidTr="002F14C6">
        <w:tc>
          <w:tcPr>
            <w:tcW w:w="3775" w:type="dxa"/>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Operational Consideration</w:t>
            </w:r>
          </w:p>
        </w:tc>
        <w:tc>
          <w:tcPr>
            <w:tcW w:w="5575" w:type="dxa"/>
            <w:gridSpan w:val="2"/>
            <w:shd w:val="clear" w:color="auto" w:fill="D9D9D9"/>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Stakeholder response </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tổng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Hệ thống cho phép người dùng chuyển bản tin cần duyệt cho người cần gửi</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lastRenderedPageBreak/>
              <w:t>Mô tả những hoạt động của các bên liên quan</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Biên tập, tổng biên tập chọn một bản tin chờ duyệt và chọn người duyệt tin, chọn duyệt tin</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Dữ liệu đầu vào </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gửi bản tin lên biên tập</w:t>
            </w:r>
          </w:p>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gửi bản tin lên cho tổng biên tập</w:t>
            </w:r>
          </w:p>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Biên tập gửi bản tin lên tổng biên tập.</w:t>
            </w:r>
          </w:p>
        </w:tc>
      </w:tr>
      <w:tr w:rsidR="0017113A" w:rsidRPr="00D848A3" w:rsidTr="002F14C6">
        <w:tc>
          <w:tcPr>
            <w:tcW w:w="3775" w:type="dxa"/>
          </w:tcPr>
          <w:p w:rsidR="0017113A" w:rsidRPr="0017113A" w:rsidRDefault="0017113A"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Ngữ cảnh hoạt động</w:t>
            </w:r>
          </w:p>
        </w:tc>
        <w:tc>
          <w:tcPr>
            <w:tcW w:w="5575" w:type="dxa"/>
            <w:gridSpan w:val="2"/>
          </w:tcPr>
          <w:p w:rsidR="0017113A" w:rsidRDefault="00BE0C69"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Case 1: phóng viên soạn tin và chuyển tin cho biên tập</w:t>
            </w:r>
          </w:p>
          <w:p w:rsidR="00BE0C69" w:rsidRDefault="00BE0C69"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Case 2: biên tập soạn tin và chuyển tin cho tổng biên tập</w:t>
            </w:r>
          </w:p>
          <w:p w:rsidR="00BE0C69" w:rsidRPr="00BE0C69" w:rsidRDefault="00BE0C69" w:rsidP="002F14C6">
            <w:pPr>
              <w:spacing w:after="0" w:line="240" w:lineRule="auto"/>
              <w:rPr>
                <w:rFonts w:ascii="Times New Roman" w:hAnsi="Times New Roman" w:cs="Times New Roman"/>
                <w:sz w:val="24"/>
                <w:szCs w:val="24"/>
              </w:rPr>
            </w:pPr>
            <w:r>
              <w:rPr>
                <w:rFonts w:ascii="Times New Roman" w:hAnsi="Times New Roman" w:cs="Times New Roman"/>
                <w:sz w:val="24"/>
                <w:szCs w:val="24"/>
              </w:rPr>
              <w:t>Case 3: phóng viên chỉnh sửa bản tin và chuyển tin lại cho tổng biên tập.</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Hồi đáp/phản ứng của hệ thống</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Hiển thị thông báo bản tin đã được gửi đi.</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Bản tin được hiển thị trong danh sách chờ duyệt của biên tập hoặc tổng biên tập.</w:t>
            </w:r>
          </w:p>
        </w:tc>
      </w:tr>
      <w:tr w:rsidR="001603EC" w:rsidRPr="00D848A3" w:rsidTr="002F14C6">
        <w:tc>
          <w:tcPr>
            <w:tcW w:w="3775" w:type="dxa"/>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Các  bên liên quan sử dụng dữ liệu đầu ra</w:t>
            </w:r>
          </w:p>
        </w:tc>
        <w:tc>
          <w:tcPr>
            <w:tcW w:w="5575" w:type="dxa"/>
            <w:gridSpan w:val="2"/>
          </w:tcPr>
          <w:p w:rsidR="001603EC" w:rsidRPr="00D848A3" w:rsidRDefault="001603EC" w:rsidP="002F14C6">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Phóng viên hoặc biên tập sẽ nhận bản tin và quyết định duyệt hay không</w:t>
            </w:r>
          </w:p>
          <w:p w:rsidR="001603EC" w:rsidRPr="00D848A3" w:rsidRDefault="001603EC" w:rsidP="002F14C6">
            <w:pPr>
              <w:spacing w:after="0" w:line="240" w:lineRule="auto"/>
              <w:rPr>
                <w:rFonts w:ascii="Times New Roman" w:hAnsi="Times New Roman" w:cs="Times New Roman"/>
                <w:sz w:val="24"/>
                <w:szCs w:val="24"/>
                <w:lang w:val="vi-VN"/>
              </w:rPr>
            </w:pPr>
          </w:p>
        </w:tc>
      </w:tr>
    </w:tbl>
    <w:p w:rsidR="001603EC" w:rsidRPr="001603EC" w:rsidRDefault="001603EC" w:rsidP="001603EC"/>
    <w:p w:rsidR="00B77C58" w:rsidRDefault="00B77C58" w:rsidP="000B3391">
      <w:pPr>
        <w:pStyle w:val="Heading1"/>
        <w:numPr>
          <w:ilvl w:val="0"/>
          <w:numId w:val="1"/>
        </w:numPr>
        <w:rPr>
          <w:rFonts w:ascii="Times New Roman" w:hAnsi="Times New Roman" w:cs="Times New Roman"/>
          <w:sz w:val="24"/>
          <w:szCs w:val="24"/>
        </w:rPr>
      </w:pPr>
      <w:r>
        <w:rPr>
          <w:rFonts w:ascii="Times New Roman" w:hAnsi="Times New Roman" w:cs="Times New Roman"/>
          <w:sz w:val="24"/>
          <w:szCs w:val="24"/>
        </w:rPr>
        <w:t>Ủy quyền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B77C58" w:rsidRPr="00D848A3" w:rsidTr="00167AA2">
        <w:tc>
          <w:tcPr>
            <w:tcW w:w="9350" w:type="dxa"/>
            <w:gridSpan w:val="3"/>
          </w:tcPr>
          <w:p w:rsidR="00B77C58" w:rsidRPr="00B77C58" w:rsidRDefault="00B77C58" w:rsidP="00B77C58">
            <w:pPr>
              <w:spacing w:after="0" w:line="240" w:lineRule="auto"/>
              <w:rPr>
                <w:rFonts w:ascii="Times New Roman" w:hAnsi="Times New Roman" w:cs="Times New Roman"/>
                <w:sz w:val="24"/>
                <w:szCs w:val="24"/>
              </w:rPr>
            </w:pPr>
            <w:r w:rsidRPr="00D848A3">
              <w:rPr>
                <w:rFonts w:ascii="Times New Roman" w:hAnsi="Times New Roman" w:cs="Times New Roman"/>
                <w:b/>
                <w:bCs/>
                <w:sz w:val="24"/>
                <w:szCs w:val="24"/>
                <w:lang w:val="vi-VN"/>
              </w:rPr>
              <w:t xml:space="preserve">Duyệt tin: </w:t>
            </w:r>
            <w:r>
              <w:rPr>
                <w:rFonts w:ascii="Times New Roman" w:hAnsi="Times New Roman" w:cs="Times New Roman"/>
                <w:sz w:val="24"/>
                <w:szCs w:val="24"/>
              </w:rPr>
              <w:t>Cho phép tổng biên tập có thể ủy quyền  cho người khác có thể thực hiện các quyền của tổng biên tập</w:t>
            </w:r>
          </w:p>
        </w:tc>
      </w:tr>
      <w:tr w:rsidR="00B77C58" w:rsidRPr="00D848A3" w:rsidTr="00167AA2">
        <w:tc>
          <w:tcPr>
            <w:tcW w:w="7465" w:type="dxa"/>
            <w:gridSpan w:val="2"/>
          </w:tcPr>
          <w:p w:rsidR="00B77C58" w:rsidRPr="00D848A3" w:rsidRDefault="00B77C58" w:rsidP="00167AA2">
            <w:pPr>
              <w:spacing w:after="0" w:line="240" w:lineRule="auto"/>
              <w:rPr>
                <w:rFonts w:ascii="Times New Roman" w:hAnsi="Times New Roman" w:cs="Times New Roman"/>
                <w:b/>
                <w:bCs/>
                <w:sz w:val="24"/>
                <w:szCs w:val="24"/>
                <w:lang w:val="vi-VN"/>
              </w:rPr>
            </w:pPr>
            <w:r w:rsidRPr="00D848A3">
              <w:rPr>
                <w:rFonts w:ascii="Times New Roman" w:hAnsi="Times New Roman" w:cs="Times New Roman"/>
                <w:b/>
                <w:bCs/>
                <w:sz w:val="24"/>
                <w:szCs w:val="24"/>
                <w:lang w:val="vi-VN"/>
              </w:rPr>
              <w:t>Stakeholder liên quan:</w:t>
            </w:r>
          </w:p>
          <w:p w:rsidR="00B77C58" w:rsidRPr="00D848A3" w:rsidRDefault="00B77C58" w:rsidP="00167AA2">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T</w:t>
            </w:r>
            <w:r w:rsidRPr="00D848A3">
              <w:rPr>
                <w:rFonts w:ascii="Times New Roman" w:hAnsi="Times New Roman" w:cs="Times New Roman"/>
                <w:sz w:val="24"/>
                <w:szCs w:val="24"/>
                <w:lang w:val="vi-VN"/>
              </w:rPr>
              <w:t>ổng biên tập</w:t>
            </w:r>
          </w:p>
        </w:tc>
        <w:tc>
          <w:tcPr>
            <w:tcW w:w="1885" w:type="dxa"/>
          </w:tcPr>
          <w:p w:rsidR="00B77C58" w:rsidRPr="00D848A3" w:rsidRDefault="00B77C58" w:rsidP="00167AA2">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ID: F05</w:t>
            </w:r>
          </w:p>
        </w:tc>
      </w:tr>
      <w:tr w:rsidR="00B77C58" w:rsidRPr="00D848A3" w:rsidTr="00167AA2">
        <w:tc>
          <w:tcPr>
            <w:tcW w:w="3775" w:type="dxa"/>
            <w:shd w:val="clear" w:color="auto" w:fill="D9D9D9"/>
          </w:tcPr>
          <w:p w:rsidR="00B77C58" w:rsidRPr="00D848A3" w:rsidRDefault="00B77C58" w:rsidP="00167AA2">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Operational Consideration</w:t>
            </w:r>
          </w:p>
        </w:tc>
        <w:tc>
          <w:tcPr>
            <w:tcW w:w="5575" w:type="dxa"/>
            <w:gridSpan w:val="2"/>
            <w:shd w:val="clear" w:color="auto" w:fill="D9D9D9"/>
          </w:tcPr>
          <w:p w:rsidR="00B77C58" w:rsidRPr="00D848A3" w:rsidRDefault="00B77C58" w:rsidP="00167AA2">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Stakeholder response </w:t>
            </w:r>
          </w:p>
        </w:tc>
      </w:tr>
      <w:tr w:rsidR="00B77C58" w:rsidRPr="00D848A3" w:rsidTr="00167AA2">
        <w:tc>
          <w:tcPr>
            <w:tcW w:w="3775" w:type="dxa"/>
          </w:tcPr>
          <w:p w:rsidR="00B77C58" w:rsidRPr="00D848A3" w:rsidRDefault="00B77C58" w:rsidP="00167AA2">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tổng quan</w:t>
            </w:r>
          </w:p>
        </w:tc>
        <w:tc>
          <w:tcPr>
            <w:tcW w:w="5575" w:type="dxa"/>
            <w:gridSpan w:val="2"/>
          </w:tcPr>
          <w:p w:rsidR="00B77C58" w:rsidRPr="00B77C58" w:rsidRDefault="00B77C58" w:rsidP="00B77C58">
            <w:pPr>
              <w:spacing w:after="0" w:line="240" w:lineRule="auto"/>
              <w:rPr>
                <w:rFonts w:ascii="Times New Roman" w:hAnsi="Times New Roman" w:cs="Times New Roman"/>
                <w:sz w:val="24"/>
                <w:szCs w:val="24"/>
              </w:rPr>
            </w:pPr>
            <w:r w:rsidRPr="00D848A3">
              <w:rPr>
                <w:rFonts w:ascii="Times New Roman" w:hAnsi="Times New Roman" w:cs="Times New Roman"/>
                <w:sz w:val="24"/>
                <w:szCs w:val="24"/>
                <w:lang w:val="vi-VN"/>
              </w:rPr>
              <w:t xml:space="preserve">Hệ thống cho phép </w:t>
            </w:r>
            <w:r>
              <w:rPr>
                <w:rFonts w:ascii="Times New Roman" w:hAnsi="Times New Roman" w:cs="Times New Roman"/>
                <w:sz w:val="24"/>
                <w:szCs w:val="24"/>
              </w:rPr>
              <w:t xml:space="preserve">tổng biên tập có thể ủy quyền cho người khác </w:t>
            </w:r>
          </w:p>
        </w:tc>
      </w:tr>
      <w:tr w:rsidR="00B77C58" w:rsidRPr="00D848A3" w:rsidTr="00167AA2">
        <w:tc>
          <w:tcPr>
            <w:tcW w:w="3775" w:type="dxa"/>
          </w:tcPr>
          <w:p w:rsidR="00B77C58" w:rsidRPr="00D848A3" w:rsidRDefault="00B77C58" w:rsidP="00167AA2">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Mô tả những hoạt động của các bên liên quan</w:t>
            </w:r>
          </w:p>
        </w:tc>
        <w:tc>
          <w:tcPr>
            <w:tcW w:w="5575" w:type="dxa"/>
            <w:gridSpan w:val="2"/>
          </w:tcPr>
          <w:p w:rsidR="00B77C58" w:rsidRPr="00B77C58" w:rsidRDefault="00B77C58" w:rsidP="00167AA2">
            <w:pPr>
              <w:spacing w:after="0" w:line="240" w:lineRule="auto"/>
              <w:rPr>
                <w:rFonts w:ascii="Times New Roman" w:hAnsi="Times New Roman" w:cs="Times New Roman"/>
                <w:sz w:val="24"/>
                <w:szCs w:val="24"/>
              </w:rPr>
            </w:pPr>
            <w:r>
              <w:rPr>
                <w:rFonts w:ascii="Times New Roman" w:hAnsi="Times New Roman" w:cs="Times New Roman"/>
                <w:sz w:val="24"/>
                <w:szCs w:val="24"/>
              </w:rPr>
              <w:t>Tổng biên tập chọn một người cần ủy quyền và cấp quyền cho họ trong một khoản thời gina</w:t>
            </w:r>
          </w:p>
        </w:tc>
      </w:tr>
      <w:tr w:rsidR="00B77C58" w:rsidRPr="00D848A3" w:rsidTr="00167AA2">
        <w:tc>
          <w:tcPr>
            <w:tcW w:w="3775" w:type="dxa"/>
          </w:tcPr>
          <w:p w:rsidR="00B77C58" w:rsidRPr="00D848A3" w:rsidRDefault="00B77C58" w:rsidP="00167AA2">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 xml:space="preserve">Dữ liệu đầu vào </w:t>
            </w:r>
          </w:p>
        </w:tc>
        <w:tc>
          <w:tcPr>
            <w:tcW w:w="5575" w:type="dxa"/>
            <w:gridSpan w:val="2"/>
          </w:tcPr>
          <w:p w:rsidR="00B77C58" w:rsidRPr="00B77C58" w:rsidRDefault="00B77C58" w:rsidP="00167AA2">
            <w:pPr>
              <w:spacing w:after="0" w:line="240" w:lineRule="auto"/>
              <w:rPr>
                <w:rFonts w:ascii="Times New Roman" w:hAnsi="Times New Roman" w:cs="Times New Roman"/>
                <w:sz w:val="24"/>
                <w:szCs w:val="24"/>
              </w:rPr>
            </w:pPr>
            <w:r>
              <w:rPr>
                <w:rFonts w:ascii="Times New Roman" w:hAnsi="Times New Roman" w:cs="Times New Roman"/>
                <w:sz w:val="24"/>
                <w:szCs w:val="24"/>
              </w:rPr>
              <w:t>Danh sách những người chờ ủy quyền</w:t>
            </w:r>
          </w:p>
        </w:tc>
      </w:tr>
      <w:tr w:rsidR="00B77C58" w:rsidRPr="00D848A3" w:rsidTr="00167AA2">
        <w:tc>
          <w:tcPr>
            <w:tcW w:w="3775" w:type="dxa"/>
          </w:tcPr>
          <w:p w:rsidR="00B77C58" w:rsidRPr="0017113A" w:rsidRDefault="00B77C58" w:rsidP="00167AA2">
            <w:pPr>
              <w:spacing w:after="0" w:line="240" w:lineRule="auto"/>
              <w:rPr>
                <w:rFonts w:ascii="Times New Roman" w:hAnsi="Times New Roman" w:cs="Times New Roman"/>
                <w:sz w:val="24"/>
                <w:szCs w:val="24"/>
              </w:rPr>
            </w:pPr>
            <w:r>
              <w:rPr>
                <w:rFonts w:ascii="Times New Roman" w:hAnsi="Times New Roman" w:cs="Times New Roman"/>
                <w:sz w:val="24"/>
                <w:szCs w:val="24"/>
              </w:rPr>
              <w:t>Ngữ cảnh hoạt động</w:t>
            </w:r>
          </w:p>
        </w:tc>
        <w:tc>
          <w:tcPr>
            <w:tcW w:w="5575" w:type="dxa"/>
            <w:gridSpan w:val="2"/>
          </w:tcPr>
          <w:p w:rsidR="00B77C58" w:rsidRPr="00BE0C69" w:rsidRDefault="00B77C58" w:rsidP="00167AA2">
            <w:pPr>
              <w:spacing w:after="0" w:line="240" w:lineRule="auto"/>
              <w:rPr>
                <w:rFonts w:ascii="Times New Roman" w:hAnsi="Times New Roman" w:cs="Times New Roman"/>
                <w:sz w:val="24"/>
                <w:szCs w:val="24"/>
              </w:rPr>
            </w:pPr>
            <w:r>
              <w:rPr>
                <w:rFonts w:ascii="Times New Roman" w:hAnsi="Times New Roman" w:cs="Times New Roman"/>
                <w:sz w:val="24"/>
                <w:szCs w:val="24"/>
              </w:rPr>
              <w:t>Tổng biên tập muốn ủy quyền cho người khác khi tổng biên tập bận việc</w:t>
            </w:r>
          </w:p>
        </w:tc>
      </w:tr>
      <w:tr w:rsidR="00B77C58" w:rsidRPr="00D848A3" w:rsidTr="00167AA2">
        <w:tc>
          <w:tcPr>
            <w:tcW w:w="3775" w:type="dxa"/>
          </w:tcPr>
          <w:p w:rsidR="00B77C58" w:rsidRPr="00D848A3" w:rsidRDefault="00B77C58" w:rsidP="00167AA2">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Hồi đáp/phản ứng của hệ thống</w:t>
            </w:r>
          </w:p>
        </w:tc>
        <w:tc>
          <w:tcPr>
            <w:tcW w:w="5575" w:type="dxa"/>
            <w:gridSpan w:val="2"/>
          </w:tcPr>
          <w:p w:rsidR="00B77C58" w:rsidRPr="00B77C58" w:rsidRDefault="00B77C58" w:rsidP="00167AA2">
            <w:pPr>
              <w:spacing w:after="0" w:line="240" w:lineRule="auto"/>
              <w:rPr>
                <w:rFonts w:ascii="Times New Roman" w:hAnsi="Times New Roman" w:cs="Times New Roman"/>
                <w:sz w:val="24"/>
                <w:szCs w:val="24"/>
              </w:rPr>
            </w:pPr>
            <w:r>
              <w:rPr>
                <w:rFonts w:ascii="Times New Roman" w:hAnsi="Times New Roman" w:cs="Times New Roman"/>
                <w:sz w:val="24"/>
                <w:szCs w:val="24"/>
              </w:rPr>
              <w:t>Cấp quyền cho người được ủy quyền</w:t>
            </w:r>
          </w:p>
        </w:tc>
      </w:tr>
      <w:tr w:rsidR="00B77C58" w:rsidRPr="00D848A3" w:rsidTr="00167AA2">
        <w:tc>
          <w:tcPr>
            <w:tcW w:w="3775" w:type="dxa"/>
          </w:tcPr>
          <w:p w:rsidR="00B77C58" w:rsidRPr="00D848A3" w:rsidRDefault="00B77C58" w:rsidP="00167AA2">
            <w:pPr>
              <w:spacing w:after="0" w:line="240" w:lineRule="auto"/>
              <w:rPr>
                <w:rFonts w:ascii="Times New Roman" w:hAnsi="Times New Roman" w:cs="Times New Roman"/>
                <w:sz w:val="24"/>
                <w:szCs w:val="24"/>
                <w:lang w:val="vi-VN"/>
              </w:rPr>
            </w:pPr>
            <w:r w:rsidRPr="00D848A3">
              <w:rPr>
                <w:rFonts w:ascii="Times New Roman" w:hAnsi="Times New Roman" w:cs="Times New Roman"/>
                <w:sz w:val="24"/>
                <w:szCs w:val="24"/>
                <w:lang w:val="vi-VN"/>
              </w:rPr>
              <w:t>Dữ liệu đầu ra</w:t>
            </w:r>
          </w:p>
        </w:tc>
        <w:tc>
          <w:tcPr>
            <w:tcW w:w="5575" w:type="dxa"/>
            <w:gridSpan w:val="2"/>
          </w:tcPr>
          <w:p w:rsidR="00B77C58" w:rsidRPr="00B77C58" w:rsidRDefault="00B77C58" w:rsidP="00167AA2">
            <w:pPr>
              <w:spacing w:after="0" w:line="240" w:lineRule="auto"/>
              <w:rPr>
                <w:rFonts w:ascii="Times New Roman" w:hAnsi="Times New Roman" w:cs="Times New Roman"/>
                <w:sz w:val="24"/>
                <w:szCs w:val="24"/>
              </w:rPr>
            </w:pPr>
            <w:r>
              <w:rPr>
                <w:rFonts w:ascii="Times New Roman" w:hAnsi="Times New Roman" w:cs="Times New Roman"/>
                <w:sz w:val="24"/>
                <w:szCs w:val="24"/>
              </w:rPr>
              <w:t>Người được ủy quyền sẽ có các quy</w:t>
            </w:r>
            <w:bookmarkStart w:id="0" w:name="_GoBack"/>
            <w:bookmarkEnd w:id="0"/>
            <w:r>
              <w:rPr>
                <w:rFonts w:ascii="Times New Roman" w:hAnsi="Times New Roman" w:cs="Times New Roman"/>
                <w:sz w:val="24"/>
                <w:szCs w:val="24"/>
              </w:rPr>
              <w:t>ền của tổng biên tập trong một khoảng thời giàn</w:t>
            </w:r>
          </w:p>
        </w:tc>
      </w:tr>
      <w:tr w:rsidR="00B77C58" w:rsidRPr="00D848A3" w:rsidTr="00167AA2">
        <w:tc>
          <w:tcPr>
            <w:tcW w:w="3775" w:type="dxa"/>
          </w:tcPr>
          <w:p w:rsidR="00B77C58" w:rsidRPr="00D848A3" w:rsidRDefault="00B77C58" w:rsidP="00167AA2">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Các </w:t>
            </w:r>
            <w:r w:rsidRPr="00D848A3">
              <w:rPr>
                <w:rFonts w:ascii="Times New Roman" w:hAnsi="Times New Roman" w:cs="Times New Roman"/>
                <w:sz w:val="24"/>
                <w:szCs w:val="24"/>
                <w:lang w:val="vi-VN"/>
              </w:rPr>
              <w:t>bên liên quan sử dụng dữ liệu đầu ra</w:t>
            </w:r>
          </w:p>
        </w:tc>
        <w:tc>
          <w:tcPr>
            <w:tcW w:w="5575" w:type="dxa"/>
            <w:gridSpan w:val="2"/>
          </w:tcPr>
          <w:p w:rsidR="00B77C58" w:rsidRPr="00B77C58" w:rsidRDefault="00B77C58" w:rsidP="00B77C58">
            <w:pPr>
              <w:spacing w:after="0" w:line="240" w:lineRule="auto"/>
              <w:rPr>
                <w:rFonts w:ascii="Times New Roman" w:hAnsi="Times New Roman" w:cs="Times New Roman"/>
                <w:sz w:val="24"/>
                <w:szCs w:val="24"/>
              </w:rPr>
            </w:pPr>
            <w:r>
              <w:rPr>
                <w:rFonts w:ascii="Times New Roman" w:hAnsi="Times New Roman" w:cs="Times New Roman"/>
                <w:sz w:val="24"/>
                <w:szCs w:val="24"/>
              </w:rPr>
              <w:t>Phóng viên, Biên tập</w:t>
            </w:r>
          </w:p>
        </w:tc>
      </w:tr>
    </w:tbl>
    <w:p w:rsidR="00B77C58" w:rsidRPr="00B77C58" w:rsidRDefault="00B77C58" w:rsidP="00B77C58"/>
    <w:p w:rsidR="00022403" w:rsidRPr="004F2742" w:rsidRDefault="00022403" w:rsidP="000B3391">
      <w:pPr>
        <w:pStyle w:val="Heading1"/>
        <w:numPr>
          <w:ilvl w:val="0"/>
          <w:numId w:val="1"/>
        </w:numPr>
        <w:rPr>
          <w:rFonts w:ascii="Times New Roman" w:hAnsi="Times New Roman" w:cs="Times New Roman"/>
          <w:sz w:val="24"/>
          <w:szCs w:val="24"/>
        </w:rPr>
      </w:pPr>
      <w:r w:rsidRPr="004F2742">
        <w:rPr>
          <w:rFonts w:ascii="Times New Roman" w:hAnsi="Times New Roman" w:cs="Times New Roman"/>
          <w:sz w:val="24"/>
          <w:szCs w:val="24"/>
        </w:rPr>
        <w:t>Quality Attribute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022403" w:rsidRPr="004F2742">
        <w:tc>
          <w:tcPr>
            <w:tcW w:w="782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Stakeholder</w:t>
            </w:r>
            <w:r w:rsidRPr="004F2742">
              <w:rPr>
                <w:rFonts w:ascii="Times New Roman" w:hAnsi="Times New Roman" w:cs="Times New Roman"/>
                <w:sz w:val="24"/>
                <w:szCs w:val="24"/>
              </w:rPr>
              <w:t>: Phóng viên, biên tập viên, tổng biên tập</w:t>
            </w:r>
          </w:p>
        </w:tc>
        <w:tc>
          <w:tcPr>
            <w:tcW w:w="152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ID</w:t>
            </w:r>
            <w:r w:rsidRPr="004F2742">
              <w:rPr>
                <w:rFonts w:ascii="Times New Roman" w:hAnsi="Times New Roman" w:cs="Times New Roman"/>
                <w:sz w:val="24"/>
                <w:szCs w:val="24"/>
              </w:rPr>
              <w:t>: 01</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Quality Attribute: Performance</w:t>
            </w:r>
          </w:p>
        </w:tc>
      </w:tr>
      <w:tr w:rsidR="00022403" w:rsidRPr="004F2742">
        <w:tc>
          <w:tcPr>
            <w:tcW w:w="9350" w:type="dxa"/>
            <w:gridSpan w:val="2"/>
            <w:shd w:val="clear" w:color="auto" w:fill="D9D9D9"/>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Reason for Quality Attribute:</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Tốc độ hồi đáp của hệ thống không được quá chậm</w:t>
            </w:r>
          </w:p>
        </w:tc>
      </w:tr>
      <w:tr w:rsidR="00022403" w:rsidRPr="004F2742">
        <w:tc>
          <w:tcPr>
            <w:tcW w:w="9350" w:type="dxa"/>
            <w:gridSpan w:val="2"/>
            <w:shd w:val="clear" w:color="auto" w:fill="D9D9D9"/>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Stakeholder’s Quality Attribute story:</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Bản tin hiển thị không quá 2 giây</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Bản tin khởi tạo được lưu không quá 3 giây </w:t>
            </w:r>
          </w:p>
          <w:p w:rsidR="00D7680C" w:rsidRPr="004F2742" w:rsidRDefault="00022403" w:rsidP="00D7680C">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lastRenderedPageBreak/>
              <w:t>Bản tin được gửi trả về không quá 2 giây</w:t>
            </w:r>
          </w:p>
        </w:tc>
      </w:tr>
    </w:tbl>
    <w:p w:rsidR="00022403" w:rsidRPr="004F2742" w:rsidRDefault="00022403">
      <w:pPr>
        <w:rPr>
          <w:rFonts w:ascii="Times New Roman" w:hAnsi="Times New Roman" w:cs="Times New Roman"/>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022403" w:rsidRPr="004F2742">
        <w:tc>
          <w:tcPr>
            <w:tcW w:w="782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Stakeholder</w:t>
            </w:r>
            <w:r w:rsidRPr="004F2742">
              <w:rPr>
                <w:rFonts w:ascii="Times New Roman" w:hAnsi="Times New Roman" w:cs="Times New Roman"/>
                <w:sz w:val="24"/>
                <w:szCs w:val="24"/>
              </w:rPr>
              <w:t>: Phóng viên, biên tập viên, tổng biên tập</w:t>
            </w:r>
          </w:p>
        </w:tc>
        <w:tc>
          <w:tcPr>
            <w:tcW w:w="152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ID</w:t>
            </w:r>
            <w:r w:rsidRPr="004F2742">
              <w:rPr>
                <w:rFonts w:ascii="Times New Roman" w:hAnsi="Times New Roman" w:cs="Times New Roman"/>
                <w:sz w:val="24"/>
                <w:szCs w:val="24"/>
              </w:rPr>
              <w:t>: 02</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Quality Attribute: Security</w:t>
            </w:r>
          </w:p>
        </w:tc>
      </w:tr>
      <w:tr w:rsidR="00022403" w:rsidRPr="004F2742">
        <w:tc>
          <w:tcPr>
            <w:tcW w:w="9350" w:type="dxa"/>
            <w:gridSpan w:val="2"/>
            <w:shd w:val="clear" w:color="auto" w:fill="D9D9D9"/>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Reason for Quality Attribute:</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Lỗi của hệ thống phải được che khuất, dữ liệu người dùng phải được mã hóa</w:t>
            </w:r>
          </w:p>
        </w:tc>
      </w:tr>
      <w:tr w:rsidR="00022403" w:rsidRPr="004F2742">
        <w:tc>
          <w:tcPr>
            <w:tcW w:w="9350" w:type="dxa"/>
            <w:gridSpan w:val="2"/>
            <w:shd w:val="clear" w:color="auto" w:fill="D9D9D9"/>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Stakeholder’s Quality Attribute story:</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Tài khoản và mật khẩu người dùng phải đươc mã hóa trong database</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Lỗi hệ thống phải được xử lý</w:t>
            </w:r>
          </w:p>
        </w:tc>
      </w:tr>
    </w:tbl>
    <w:p w:rsidR="00022403" w:rsidRPr="004F2742" w:rsidRDefault="00022403">
      <w:pPr>
        <w:rPr>
          <w:rFonts w:ascii="Times New Roman" w:hAnsi="Times New Roman" w:cs="Times New Roman"/>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022403" w:rsidRPr="004F2742">
        <w:tc>
          <w:tcPr>
            <w:tcW w:w="782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Stakeholder</w:t>
            </w:r>
            <w:r w:rsidRPr="004F2742">
              <w:rPr>
                <w:rFonts w:ascii="Times New Roman" w:hAnsi="Times New Roman" w:cs="Times New Roman"/>
                <w:sz w:val="24"/>
                <w:szCs w:val="24"/>
              </w:rPr>
              <w:t>: Phóng viên, biên tập viên, tổng biên tập</w:t>
            </w:r>
          </w:p>
        </w:tc>
        <w:tc>
          <w:tcPr>
            <w:tcW w:w="1525" w:type="dxa"/>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b/>
                <w:bCs/>
                <w:sz w:val="24"/>
                <w:szCs w:val="24"/>
              </w:rPr>
              <w:t>ID</w:t>
            </w:r>
            <w:r w:rsidRPr="004F2742">
              <w:rPr>
                <w:rFonts w:ascii="Times New Roman" w:hAnsi="Times New Roman" w:cs="Times New Roman"/>
                <w:sz w:val="24"/>
                <w:szCs w:val="24"/>
              </w:rPr>
              <w:t>: 03</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Quality Attribute: Usability</w:t>
            </w:r>
          </w:p>
        </w:tc>
      </w:tr>
      <w:tr w:rsidR="00022403" w:rsidRPr="004F2742">
        <w:tc>
          <w:tcPr>
            <w:tcW w:w="9350" w:type="dxa"/>
            <w:gridSpan w:val="2"/>
            <w:shd w:val="clear" w:color="auto" w:fill="D9D9D9"/>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Reason for Quality Attribute:</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Làm cho giao diện dễ sử dụng, người dùng có thể thao tác nhanh, giảm thời gian chờ khi qua trang khác</w:t>
            </w:r>
          </w:p>
        </w:tc>
      </w:tr>
      <w:tr w:rsidR="00022403" w:rsidRPr="004F2742">
        <w:tc>
          <w:tcPr>
            <w:tcW w:w="9350" w:type="dxa"/>
            <w:gridSpan w:val="2"/>
            <w:shd w:val="clear" w:color="auto" w:fill="D9D9D9"/>
          </w:tcPr>
          <w:p w:rsidR="00022403" w:rsidRPr="004F2742" w:rsidRDefault="00022403" w:rsidP="00AF1A3A">
            <w:pPr>
              <w:spacing w:after="0" w:line="240" w:lineRule="auto"/>
              <w:rPr>
                <w:rFonts w:ascii="Times New Roman" w:hAnsi="Times New Roman" w:cs="Times New Roman"/>
                <w:b/>
                <w:bCs/>
                <w:sz w:val="24"/>
                <w:szCs w:val="24"/>
              </w:rPr>
            </w:pPr>
            <w:r w:rsidRPr="004F2742">
              <w:rPr>
                <w:rFonts w:ascii="Times New Roman" w:hAnsi="Times New Roman" w:cs="Times New Roman"/>
                <w:b/>
                <w:bCs/>
                <w:sz w:val="24"/>
                <w:szCs w:val="24"/>
              </w:rPr>
              <w:t>Stakeholder’s Quality Attribute story:</w:t>
            </w:r>
          </w:p>
        </w:tc>
      </w:tr>
      <w:tr w:rsidR="00022403" w:rsidRPr="004F2742">
        <w:tc>
          <w:tcPr>
            <w:tcW w:w="9350" w:type="dxa"/>
            <w:gridSpan w:val="2"/>
          </w:tcPr>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Login vào hệ thống không quá 2 thao tác</w:t>
            </w:r>
          </w:p>
          <w:p w:rsidR="00022403" w:rsidRPr="004F2742" w:rsidRDefault="00022403" w:rsidP="00AF1A3A">
            <w:pPr>
              <w:spacing w:after="0" w:line="240" w:lineRule="auto"/>
              <w:rPr>
                <w:rFonts w:ascii="Times New Roman" w:hAnsi="Times New Roman" w:cs="Times New Roman"/>
                <w:sz w:val="24"/>
                <w:szCs w:val="24"/>
              </w:rPr>
            </w:pPr>
            <w:r w:rsidRPr="004F2742">
              <w:rPr>
                <w:rFonts w:ascii="Times New Roman" w:hAnsi="Times New Roman" w:cs="Times New Roman"/>
                <w:sz w:val="24"/>
                <w:szCs w:val="24"/>
              </w:rPr>
              <w:t xml:space="preserve">Vào được giao diện cần thiết không quá 3 thao tác </w:t>
            </w:r>
          </w:p>
        </w:tc>
      </w:tr>
    </w:tbl>
    <w:p w:rsidR="00022403" w:rsidRPr="004F2742" w:rsidRDefault="00022403">
      <w:pPr>
        <w:rPr>
          <w:rFonts w:ascii="Times New Roman" w:hAnsi="Times New Roman" w:cs="Times New Roman"/>
          <w:sz w:val="24"/>
          <w:szCs w:val="24"/>
        </w:rPr>
      </w:pPr>
    </w:p>
    <w:sectPr w:rsidR="00022403" w:rsidRPr="004F2742" w:rsidSect="00FF1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C55BCD"/>
    <w:multiLevelType w:val="hybridMultilevel"/>
    <w:tmpl w:val="E9E0D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1288"/>
    <w:rsid w:val="00022403"/>
    <w:rsid w:val="000B3391"/>
    <w:rsid w:val="000D6791"/>
    <w:rsid w:val="001603EC"/>
    <w:rsid w:val="0017113A"/>
    <w:rsid w:val="001835A8"/>
    <w:rsid w:val="00217484"/>
    <w:rsid w:val="00227BEC"/>
    <w:rsid w:val="0027258F"/>
    <w:rsid w:val="002F2AAE"/>
    <w:rsid w:val="00330D21"/>
    <w:rsid w:val="0047299F"/>
    <w:rsid w:val="00486462"/>
    <w:rsid w:val="00492181"/>
    <w:rsid w:val="004F2742"/>
    <w:rsid w:val="0059357D"/>
    <w:rsid w:val="005B734C"/>
    <w:rsid w:val="005D5ED5"/>
    <w:rsid w:val="00672513"/>
    <w:rsid w:val="006752E6"/>
    <w:rsid w:val="00677F15"/>
    <w:rsid w:val="00692DC9"/>
    <w:rsid w:val="00802940"/>
    <w:rsid w:val="008C562B"/>
    <w:rsid w:val="00A453FC"/>
    <w:rsid w:val="00A92800"/>
    <w:rsid w:val="00AC6D46"/>
    <w:rsid w:val="00AF1A3A"/>
    <w:rsid w:val="00B77C58"/>
    <w:rsid w:val="00BA108B"/>
    <w:rsid w:val="00BE0C69"/>
    <w:rsid w:val="00C10CC3"/>
    <w:rsid w:val="00CA72DC"/>
    <w:rsid w:val="00CB17ED"/>
    <w:rsid w:val="00CD65E0"/>
    <w:rsid w:val="00CE2CD6"/>
    <w:rsid w:val="00D7680C"/>
    <w:rsid w:val="00DE167E"/>
    <w:rsid w:val="00E71288"/>
    <w:rsid w:val="00EB4627"/>
    <w:rsid w:val="00FF0A9B"/>
    <w:rsid w:val="00FF1128"/>
    <w:rsid w:val="00FF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2C1DB0B-96B7-46E1-8732-3DA7B75E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128"/>
    <w:pPr>
      <w:spacing w:after="160" w:line="259" w:lineRule="auto"/>
    </w:pPr>
    <w:rPr>
      <w:rFonts w:cs="Calibri"/>
      <w:sz w:val="22"/>
      <w:szCs w:val="22"/>
    </w:rPr>
  </w:style>
  <w:style w:type="paragraph" w:styleId="Heading1">
    <w:name w:val="heading 1"/>
    <w:basedOn w:val="Normal"/>
    <w:next w:val="Normal"/>
    <w:link w:val="Heading1Char"/>
    <w:uiPriority w:val="99"/>
    <w:qFormat/>
    <w:rsid w:val="005D5ED5"/>
    <w:pPr>
      <w:keepNext/>
      <w:keepLines/>
      <w:spacing w:before="240" w:after="0"/>
      <w:outlineLvl w:val="0"/>
    </w:pPr>
    <w:rPr>
      <w:rFonts w:ascii="Calibri Light" w:eastAsia="Times New Roman" w:hAnsi="Calibri Light" w:cs="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D5ED5"/>
    <w:rPr>
      <w:rFonts w:ascii="Calibri Light" w:hAnsi="Calibri Light" w:cs="Calibri Light"/>
      <w:color w:val="2E74B5"/>
      <w:sz w:val="32"/>
      <w:szCs w:val="32"/>
    </w:rPr>
  </w:style>
  <w:style w:type="table" w:styleId="TableGrid">
    <w:name w:val="Table Grid"/>
    <w:basedOn w:val="TableNormal"/>
    <w:uiPriority w:val="99"/>
    <w:rsid w:val="00E71288"/>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7</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19</cp:revision>
  <dcterms:created xsi:type="dcterms:W3CDTF">2013-12-01T03:52:00Z</dcterms:created>
  <dcterms:modified xsi:type="dcterms:W3CDTF">2013-12-02T07:55:00Z</dcterms:modified>
</cp:coreProperties>
</file>